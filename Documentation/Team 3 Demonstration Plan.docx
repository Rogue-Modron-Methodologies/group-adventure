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74" w:rsidRDefault="00DE3E74" w:rsidP="00DE3E74">
      <w:pPr>
        <w:ind w:left="360"/>
        <w:rPr>
          <w:b/>
          <w:sz w:val="40"/>
          <w:szCs w:val="40"/>
        </w:rPr>
      </w:pPr>
      <w:r w:rsidRPr="00DE3E74">
        <w:rPr>
          <w:b/>
          <w:sz w:val="40"/>
          <w:szCs w:val="40"/>
        </w:rPr>
        <w:t>Small Input File Demonstration</w:t>
      </w:r>
      <w:r>
        <w:rPr>
          <w:b/>
          <w:sz w:val="40"/>
          <w:szCs w:val="40"/>
        </w:rPr>
        <w:t>:</w:t>
      </w:r>
    </w:p>
    <w:p w:rsidR="004B2C55" w:rsidRDefault="004B2C55" w:rsidP="00DE3E74">
      <w:pPr>
        <w:ind w:left="360"/>
        <w:rPr>
          <w:sz w:val="32"/>
          <w:szCs w:val="32"/>
        </w:rPr>
      </w:pPr>
    </w:p>
    <w:tbl>
      <w:tblPr>
        <w:tblW w:w="152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2610"/>
        <w:gridCol w:w="2481"/>
        <w:gridCol w:w="2510"/>
        <w:gridCol w:w="5089"/>
        <w:gridCol w:w="1800"/>
      </w:tblGrid>
      <w:tr w:rsidR="004B2C55" w:rsidRPr="00DE3E74" w:rsidTr="004B2C55">
        <w:trPr>
          <w:trHeight w:val="50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Pr="004B2C55" w:rsidRDefault="004B2C55" w:rsidP="004B2C55">
            <w:pPr>
              <w:rPr>
                <w:b/>
                <w:sz w:val="24"/>
              </w:rPr>
            </w:pPr>
            <w:r w:rsidRPr="004B2C55">
              <w:rPr>
                <w:b/>
                <w:sz w:val="24"/>
              </w:rPr>
              <w:t>Test 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Pr="004B2C55" w:rsidRDefault="004B2C55" w:rsidP="004B2C55">
            <w:pPr>
              <w:rPr>
                <w:b/>
                <w:sz w:val="24"/>
              </w:rPr>
            </w:pPr>
            <w:r w:rsidRPr="004B2C55">
              <w:rPr>
                <w:b/>
                <w:sz w:val="24"/>
              </w:rPr>
              <w:t>Menu Option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Pr="004B2C55" w:rsidRDefault="004B2C55" w:rsidP="004B2C55">
            <w:pPr>
              <w:jc w:val="center"/>
              <w:rPr>
                <w:b/>
                <w:sz w:val="24"/>
              </w:rPr>
            </w:pPr>
            <w:r w:rsidRPr="004B2C55">
              <w:rPr>
                <w:b/>
                <w:sz w:val="24"/>
              </w:rPr>
              <w:t>Input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Pr="004B2C55" w:rsidRDefault="004B2C55" w:rsidP="004B2C55">
            <w:pPr>
              <w:rPr>
                <w:b/>
                <w:sz w:val="24"/>
              </w:rPr>
            </w:pPr>
            <w:r w:rsidRPr="004B2C55">
              <w:rPr>
                <w:b/>
                <w:sz w:val="24"/>
              </w:rPr>
              <w:t>Output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Pr="004B2C55" w:rsidRDefault="004B2C55" w:rsidP="004B2C55">
            <w:pPr>
              <w:rPr>
                <w:b/>
                <w:sz w:val="24"/>
              </w:rPr>
            </w:pPr>
            <w:r w:rsidRPr="004B2C55">
              <w:rPr>
                <w:b/>
                <w:sz w:val="24"/>
              </w:rPr>
              <w:t>Remarks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Pr="004B2C55" w:rsidRDefault="004B2C55" w:rsidP="004B2C55">
            <w:pPr>
              <w:ind w:left="-108"/>
              <w:rPr>
                <w:b/>
                <w:sz w:val="24"/>
              </w:rPr>
            </w:pPr>
            <w:r w:rsidRPr="004B2C55">
              <w:rPr>
                <w:b/>
                <w:sz w:val="24"/>
              </w:rPr>
              <w:t>Team Member</w:t>
            </w:r>
          </w:p>
        </w:tc>
      </w:tr>
      <w:tr w:rsidR="004B2C55" w:rsidTr="007D525B">
        <w:trPr>
          <w:trHeight w:val="791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Added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User will have to enter the additional fields as well.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ind w:left="-108"/>
              <w:rPr>
                <w:sz w:val="24"/>
              </w:rPr>
            </w:pPr>
          </w:p>
          <w:p w:rsidR="004B2C55" w:rsidRDefault="004B2C55" w:rsidP="004B2C55">
            <w:pPr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Efrain</w:t>
            </w:r>
          </w:p>
        </w:tc>
      </w:tr>
      <w:tr w:rsidR="004B2C55" w:rsidTr="007D525B">
        <w:trPr>
          <w:trHeight w:val="791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Not Added - SP105 - already exists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Can't have duplicate keys.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818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745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Two letters and Three numbers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773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ALR20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Two letters and Three numbers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809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  <w:p w:rsidR="00482CE5" w:rsidRDefault="00482CE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ZZ123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Added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User will have to enter the additional fields as well.  Key will be checked similarly to Cases #4-6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809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A - Add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  <w:p w:rsidR="00482CE5" w:rsidRDefault="00482CE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ZZ124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Added (as long as key entered is unique)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User will have to enter the additional fields as well.  Key will be checked similarly to Cases #4-6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764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745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Two letters and Three numbers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764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ALR20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Two letters and Three numbers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Format is LLNNN</w:t>
            </w: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(L = Letter and N = Numbers)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719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Deleted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Needs to check for valid key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B2C55" w:rsidTr="007D525B">
        <w:trPr>
          <w:trHeight w:val="719"/>
        </w:trPr>
        <w:tc>
          <w:tcPr>
            <w:tcW w:w="720" w:type="dxa"/>
            <w:shd w:val="clear" w:color="auto" w:fill="D6E3BC" w:themeFill="accent3" w:themeFillTint="66"/>
          </w:tcPr>
          <w:p w:rsidR="004B2C55" w:rsidRPr="005B15AC" w:rsidRDefault="004B2C5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B2C55" w:rsidRDefault="004B2C55" w:rsidP="004B2C55">
            <w:pPr>
              <w:jc w:val="center"/>
              <w:rPr>
                <w:sz w:val="24"/>
              </w:rPr>
            </w:pP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B2C55" w:rsidRDefault="004B2C55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SP105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Does Not Exit -</w:t>
            </w: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Not Delete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Card was just deleted in above case.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B2C55" w:rsidRDefault="004B2C55" w:rsidP="004B2C55">
            <w:pPr>
              <w:rPr>
                <w:sz w:val="24"/>
              </w:rPr>
            </w:pPr>
          </w:p>
          <w:p w:rsidR="004B2C55" w:rsidRDefault="004B2C55" w:rsidP="004B2C55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7D525B" w:rsidTr="007D525B">
        <w:trPr>
          <w:trHeight w:val="809"/>
        </w:trPr>
        <w:tc>
          <w:tcPr>
            <w:tcW w:w="720" w:type="dxa"/>
            <w:shd w:val="clear" w:color="auto" w:fill="D6E3BC" w:themeFill="accent3" w:themeFillTint="66"/>
          </w:tcPr>
          <w:p w:rsidR="007D525B" w:rsidRPr="005B15AC" w:rsidRDefault="007D525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7D525B" w:rsidRDefault="007D525B" w:rsidP="00D42ED4">
            <w:pPr>
              <w:rPr>
                <w:sz w:val="24"/>
              </w:rPr>
            </w:pPr>
          </w:p>
          <w:p w:rsidR="007D525B" w:rsidRDefault="007D525B" w:rsidP="00D42ED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7D525B" w:rsidRDefault="007D525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  <w:p w:rsidR="007D525B" w:rsidRDefault="007D525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ZZ123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7D525B" w:rsidRDefault="007D525B" w:rsidP="00D42ED4">
            <w:pPr>
              <w:rPr>
                <w:sz w:val="24"/>
              </w:rPr>
            </w:pPr>
          </w:p>
          <w:p w:rsidR="007D525B" w:rsidRDefault="007D525B" w:rsidP="00D42ED4">
            <w:pPr>
              <w:rPr>
                <w:sz w:val="24"/>
              </w:rPr>
            </w:pPr>
            <w:r>
              <w:rPr>
                <w:sz w:val="24"/>
              </w:rPr>
              <w:t>Card Deleted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7D525B" w:rsidRDefault="007D525B" w:rsidP="00D42ED4">
            <w:pPr>
              <w:rPr>
                <w:sz w:val="24"/>
              </w:rPr>
            </w:pPr>
            <w:r>
              <w:rPr>
                <w:sz w:val="24"/>
              </w:rPr>
              <w:t>User will be given a list of cards with key numbers and will be asked which one they want to delete.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7D525B" w:rsidRDefault="007D525B" w:rsidP="00D42ED4">
            <w:pPr>
              <w:rPr>
                <w:sz w:val="24"/>
              </w:rPr>
            </w:pPr>
          </w:p>
          <w:p w:rsidR="007D525B" w:rsidRDefault="007D525B" w:rsidP="00D42ED4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82CE5" w:rsidTr="007D525B">
        <w:trPr>
          <w:trHeight w:val="809"/>
        </w:trPr>
        <w:tc>
          <w:tcPr>
            <w:tcW w:w="720" w:type="dxa"/>
            <w:shd w:val="clear" w:color="auto" w:fill="D6E3BC" w:themeFill="accent3" w:themeFillTint="66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ZZ124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Card Deleted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User will be given a list of cards with key numbers and will be asked which one they want to delete.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82CE5" w:rsidTr="007D525B">
        <w:trPr>
          <w:trHeight w:val="809"/>
        </w:trPr>
        <w:tc>
          <w:tcPr>
            <w:tcW w:w="720" w:type="dxa"/>
            <w:shd w:val="clear" w:color="auto" w:fill="D6E3BC" w:themeFill="accent3" w:themeFillTint="66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D6E3BC" w:themeFill="accent3" w:themeFillTint="66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482C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"Timmy the Wizard"</w:t>
            </w:r>
          </w:p>
        </w:tc>
        <w:tc>
          <w:tcPr>
            <w:tcW w:w="2510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Card Doesn't Exist</w:t>
            </w: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Can Not Be Deleted</w:t>
            </w:r>
          </w:p>
        </w:tc>
        <w:tc>
          <w:tcPr>
            <w:tcW w:w="5089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User will be given a list of cards with key numbers and will be asked which one they want to delete.</w:t>
            </w:r>
          </w:p>
        </w:tc>
        <w:tc>
          <w:tcPr>
            <w:tcW w:w="1800" w:type="dxa"/>
            <w:shd w:val="clear" w:color="auto" w:fill="D6E3BC" w:themeFill="accent3" w:themeFillTint="66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Efrain</w:t>
            </w:r>
          </w:p>
        </w:tc>
      </w:tr>
      <w:tr w:rsidR="00482CE5" w:rsidTr="00530B13">
        <w:trPr>
          <w:trHeight w:val="809"/>
        </w:trPr>
        <w:tc>
          <w:tcPr>
            <w:tcW w:w="720" w:type="dxa"/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S - Print Sorted List</w:t>
            </w:r>
          </w:p>
        </w:tc>
        <w:tc>
          <w:tcPr>
            <w:tcW w:w="2481" w:type="dxa"/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Key Tree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 xml:space="preserve">Prints BST - </w:t>
            </w: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Traversal</w:t>
            </w:r>
            <w:r w:rsidR="00976593">
              <w:rPr>
                <w:sz w:val="24"/>
              </w:rPr>
              <w:t xml:space="preserve"> by Key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482CE5" w:rsidRDefault="00482CE5" w:rsidP="004B2C55">
            <w:pPr>
              <w:rPr>
                <w:sz w:val="24"/>
              </w:rPr>
            </w:pPr>
          </w:p>
          <w:p w:rsidR="00482CE5" w:rsidRDefault="00482CE5" w:rsidP="004B2C55">
            <w:pPr>
              <w:rPr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482CE5" w:rsidTr="00530B13">
        <w:trPr>
          <w:trHeight w:val="809"/>
        </w:trPr>
        <w:tc>
          <w:tcPr>
            <w:tcW w:w="720" w:type="dxa"/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S - Print Sorted List</w:t>
            </w:r>
          </w:p>
        </w:tc>
        <w:tc>
          <w:tcPr>
            <w:tcW w:w="2481" w:type="dxa"/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If BST is empty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482CE5" w:rsidRDefault="00482CE5" w:rsidP="004B2C55">
            <w:pPr>
              <w:rPr>
                <w:sz w:val="24"/>
              </w:rPr>
            </w:pPr>
          </w:p>
          <w:p w:rsidR="00482CE5" w:rsidRDefault="00482CE5" w:rsidP="004B2C55">
            <w:pPr>
              <w:rPr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482CE5" w:rsidRPr="001224BD" w:rsidTr="00530B13">
        <w:trPr>
          <w:trHeight w:val="34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482CE5" w:rsidRDefault="00482CE5" w:rsidP="00D42ED4">
            <w:pPr>
              <w:rPr>
                <w:sz w:val="24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82CE5" w:rsidRDefault="00482CE5" w:rsidP="004B2C55">
            <w:pPr>
              <w:rPr>
                <w:b/>
                <w:sz w:val="24"/>
              </w:rPr>
            </w:pPr>
          </w:p>
          <w:p w:rsidR="00482CE5" w:rsidRPr="00DE3E74" w:rsidRDefault="00482CE5" w:rsidP="004B2C55">
            <w:pPr>
              <w:rPr>
                <w:b/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482CE5" w:rsidTr="00530B13">
        <w:trPr>
          <w:trHeight w:val="845"/>
        </w:trPr>
        <w:tc>
          <w:tcPr>
            <w:tcW w:w="720" w:type="dxa"/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</w:tc>
        <w:tc>
          <w:tcPr>
            <w:tcW w:w="2481" w:type="dxa"/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If Tree is Empty</w:t>
            </w:r>
          </w:p>
          <w:p w:rsidR="00482CE5" w:rsidRDefault="00482CE5" w:rsidP="00D42ED4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C6D9F1" w:themeFill="text2" w:themeFillTint="33"/>
          </w:tcPr>
          <w:p w:rsidR="00482CE5" w:rsidRDefault="00482CE5" w:rsidP="004B2C55">
            <w:pPr>
              <w:rPr>
                <w:sz w:val="24"/>
              </w:rPr>
            </w:pPr>
          </w:p>
          <w:p w:rsidR="00482CE5" w:rsidRDefault="00482CE5" w:rsidP="004B2C55">
            <w:pPr>
              <w:rPr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482CE5" w:rsidTr="00530B13">
        <w:trPr>
          <w:trHeight w:val="845"/>
        </w:trPr>
        <w:tc>
          <w:tcPr>
            <w:tcW w:w="720" w:type="dxa"/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F - Find</w:t>
            </w:r>
          </w:p>
        </w:tc>
        <w:tc>
          <w:tcPr>
            <w:tcW w:w="2481" w:type="dxa"/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Find Root by Key</w:t>
            </w:r>
          </w:p>
          <w:p w:rsidR="00482CE5" w:rsidRDefault="00482CE5" w:rsidP="00D42ED4">
            <w:pPr>
              <w:jc w:val="center"/>
              <w:rPr>
                <w:sz w:val="24"/>
              </w:rPr>
            </w:pPr>
          </w:p>
        </w:tc>
        <w:tc>
          <w:tcPr>
            <w:tcW w:w="25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Root is Found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Root is Displayed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482CE5" w:rsidRDefault="00482CE5" w:rsidP="004B2C55">
            <w:pPr>
              <w:rPr>
                <w:sz w:val="24"/>
              </w:rPr>
            </w:pPr>
          </w:p>
          <w:p w:rsidR="00482CE5" w:rsidRDefault="00482CE5" w:rsidP="004B2C55">
            <w:pPr>
              <w:rPr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482CE5" w:rsidTr="00530B13">
        <w:trPr>
          <w:trHeight w:val="845"/>
        </w:trPr>
        <w:tc>
          <w:tcPr>
            <w:tcW w:w="720" w:type="dxa"/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Root is Deleted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976593" w:rsidP="00D42ED4">
            <w:pPr>
              <w:rPr>
                <w:sz w:val="24"/>
              </w:rPr>
            </w:pPr>
            <w:r>
              <w:rPr>
                <w:sz w:val="24"/>
              </w:rPr>
              <w:t>Deletes the Root of the BST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482CE5" w:rsidTr="00530B13">
        <w:trPr>
          <w:trHeight w:val="845"/>
        </w:trPr>
        <w:tc>
          <w:tcPr>
            <w:tcW w:w="720" w:type="dxa"/>
            <w:shd w:val="clear" w:color="auto" w:fill="C6D9F1" w:themeFill="text2" w:themeFillTint="33"/>
          </w:tcPr>
          <w:p w:rsidR="00482CE5" w:rsidRPr="005B15AC" w:rsidRDefault="00482CE5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482CE5" w:rsidRDefault="00482CE5" w:rsidP="00D42ED4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C6D9F1" w:themeFill="text2" w:themeFillTint="33"/>
          </w:tcPr>
          <w:p w:rsidR="00482CE5" w:rsidRDefault="00482CE5" w:rsidP="00D42ED4">
            <w:pPr>
              <w:jc w:val="center"/>
              <w:rPr>
                <w:sz w:val="24"/>
              </w:rPr>
            </w:pPr>
          </w:p>
          <w:p w:rsidR="00482CE5" w:rsidRDefault="00482CE5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sz w:val="24"/>
              </w:rPr>
            </w:pPr>
          </w:p>
          <w:p w:rsidR="00482CE5" w:rsidRDefault="00482CE5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 With New Root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482CE5" w:rsidRDefault="00482CE5" w:rsidP="00D42ED4">
            <w:pPr>
              <w:rPr>
                <w:b/>
                <w:sz w:val="24"/>
              </w:rPr>
            </w:pPr>
          </w:p>
          <w:p w:rsidR="00482CE5" w:rsidRPr="00DE3E74" w:rsidRDefault="00482CE5" w:rsidP="00D42ED4">
            <w:pPr>
              <w:rPr>
                <w:b/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851EE0" w:rsidTr="00530B13">
        <w:trPr>
          <w:trHeight w:val="845"/>
        </w:trPr>
        <w:tc>
          <w:tcPr>
            <w:tcW w:w="720" w:type="dxa"/>
            <w:shd w:val="clear" w:color="auto" w:fill="C6D9F1" w:themeFill="text2" w:themeFillTint="33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 xml:space="preserve">A - Add </w:t>
            </w:r>
          </w:p>
        </w:tc>
        <w:tc>
          <w:tcPr>
            <w:tcW w:w="2481" w:type="dxa"/>
            <w:shd w:val="clear" w:color="auto" w:fill="C6D9F1" w:themeFill="text2" w:themeFillTint="33"/>
          </w:tcPr>
          <w:p w:rsidR="00851EE0" w:rsidRDefault="00851EE0" w:rsidP="00D42ED4">
            <w:pPr>
              <w:jc w:val="center"/>
              <w:rPr>
                <w:sz w:val="24"/>
              </w:rPr>
            </w:pPr>
          </w:p>
          <w:p w:rsidR="00851EE0" w:rsidRDefault="00851EE0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  <w:p w:rsidR="00851EE0" w:rsidRDefault="00851EE0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Add New Leaf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Adds Leaf to end of Tree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b/>
                <w:sz w:val="24"/>
              </w:rPr>
            </w:pPr>
          </w:p>
          <w:p w:rsidR="00851EE0" w:rsidRP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851EE0" w:rsidTr="00530B13">
        <w:trPr>
          <w:trHeight w:val="845"/>
        </w:trPr>
        <w:tc>
          <w:tcPr>
            <w:tcW w:w="720" w:type="dxa"/>
            <w:shd w:val="clear" w:color="auto" w:fill="C6D9F1" w:themeFill="text2" w:themeFillTint="33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851EE0" w:rsidRDefault="00851EE0" w:rsidP="00D42ED4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C6D9F1" w:themeFill="text2" w:themeFillTint="33"/>
          </w:tcPr>
          <w:p w:rsidR="00851EE0" w:rsidRDefault="00851EE0" w:rsidP="00D42ED4">
            <w:pPr>
              <w:jc w:val="center"/>
              <w:rPr>
                <w:sz w:val="24"/>
              </w:rPr>
            </w:pPr>
          </w:p>
          <w:p w:rsidR="00851EE0" w:rsidRDefault="00851EE0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851EE0">
            <w:pPr>
              <w:rPr>
                <w:sz w:val="24"/>
              </w:rPr>
            </w:pPr>
            <w:r>
              <w:rPr>
                <w:sz w:val="24"/>
              </w:rPr>
              <w:t xml:space="preserve">Prints Indented List With New </w:t>
            </w:r>
            <w:r>
              <w:rPr>
                <w:sz w:val="24"/>
              </w:rPr>
              <w:t>Leaf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851EE0" w:rsidRDefault="00851EE0" w:rsidP="00D42ED4">
            <w:pPr>
              <w:rPr>
                <w:b/>
                <w:sz w:val="24"/>
              </w:rPr>
            </w:pPr>
          </w:p>
          <w:p w:rsidR="00851EE0" w:rsidRPr="00DE3E74" w:rsidRDefault="00851EE0" w:rsidP="00D42ED4">
            <w:pPr>
              <w:rPr>
                <w:b/>
                <w:sz w:val="24"/>
              </w:rPr>
            </w:pPr>
            <w:r>
              <w:rPr>
                <w:sz w:val="24"/>
              </w:rPr>
              <w:t>Edward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 - Print Sorted List</w:t>
            </w:r>
          </w:p>
        </w:tc>
        <w:tc>
          <w:tcPr>
            <w:tcW w:w="2481" w:type="dxa"/>
            <w:shd w:val="clear" w:color="auto" w:fill="FFFF99"/>
          </w:tcPr>
          <w:p w:rsidR="00851EE0" w:rsidRDefault="00851EE0" w:rsidP="004B2C55">
            <w:pPr>
              <w:jc w:val="center"/>
              <w:rPr>
                <w:sz w:val="24"/>
              </w:rPr>
            </w:pPr>
          </w:p>
          <w:p w:rsidR="00851EE0" w:rsidRDefault="00851EE0" w:rsidP="00E11A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302454">
            <w:pPr>
              <w:rPr>
                <w:sz w:val="24"/>
              </w:rPr>
            </w:pPr>
            <w:r>
              <w:rPr>
                <w:sz w:val="24"/>
              </w:rPr>
              <w:t>Prints Name Tree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 xml:space="preserve">Prints AVL Tree - </w:t>
            </w: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Traversal by Name</w:t>
            </w:r>
          </w:p>
          <w:p w:rsidR="00851EE0" w:rsidRDefault="00851EE0" w:rsidP="004B2C55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 - Print Sorted List</w:t>
            </w:r>
          </w:p>
        </w:tc>
        <w:tc>
          <w:tcPr>
            <w:tcW w:w="2481" w:type="dxa"/>
            <w:shd w:val="clear" w:color="auto" w:fill="FFFF99"/>
          </w:tcPr>
          <w:p w:rsidR="00851EE0" w:rsidRDefault="00851EE0" w:rsidP="004B2C55">
            <w:pPr>
              <w:jc w:val="center"/>
              <w:rPr>
                <w:sz w:val="24"/>
              </w:rPr>
            </w:pPr>
          </w:p>
          <w:p w:rsidR="00851EE0" w:rsidRDefault="00851EE0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If AVL Tree is Empty</w:t>
            </w:r>
          </w:p>
          <w:p w:rsidR="00851EE0" w:rsidRDefault="00851EE0" w:rsidP="004B2C55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851EE0" w:rsidRDefault="00851EE0" w:rsidP="004B2C55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FFFF99"/>
          </w:tcPr>
          <w:p w:rsidR="00851EE0" w:rsidRDefault="00851EE0" w:rsidP="004B2C55">
            <w:pPr>
              <w:jc w:val="center"/>
              <w:rPr>
                <w:sz w:val="24"/>
              </w:rPr>
            </w:pPr>
          </w:p>
          <w:p w:rsidR="00851EE0" w:rsidRDefault="00851EE0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180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</w:tc>
        <w:tc>
          <w:tcPr>
            <w:tcW w:w="2481" w:type="dxa"/>
            <w:shd w:val="clear" w:color="auto" w:fill="FFFF99"/>
          </w:tcPr>
          <w:p w:rsidR="00851EE0" w:rsidRDefault="00851EE0" w:rsidP="004B2C55">
            <w:pPr>
              <w:jc w:val="center"/>
              <w:rPr>
                <w:sz w:val="24"/>
              </w:rPr>
            </w:pPr>
          </w:p>
          <w:p w:rsidR="00851EE0" w:rsidRDefault="00851EE0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If Tree is Empty</w:t>
            </w:r>
          </w:p>
          <w:p w:rsidR="00851EE0" w:rsidRDefault="00851EE0" w:rsidP="004B2C55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F - Find</w:t>
            </w:r>
          </w:p>
        </w:tc>
        <w:tc>
          <w:tcPr>
            <w:tcW w:w="2481" w:type="dxa"/>
            <w:shd w:val="clear" w:color="auto" w:fill="FFFF99"/>
          </w:tcPr>
          <w:p w:rsidR="00851EE0" w:rsidRDefault="00851EE0" w:rsidP="004B2C55">
            <w:pPr>
              <w:jc w:val="center"/>
              <w:rPr>
                <w:sz w:val="24"/>
              </w:rPr>
            </w:pPr>
          </w:p>
          <w:p w:rsidR="00851EE0" w:rsidRDefault="00851EE0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Find Root by Name</w:t>
            </w:r>
          </w:p>
          <w:p w:rsidR="00851EE0" w:rsidRDefault="00851EE0" w:rsidP="004B2C55">
            <w:pPr>
              <w:jc w:val="center"/>
              <w:rPr>
                <w:sz w:val="24"/>
              </w:rPr>
            </w:pPr>
          </w:p>
        </w:tc>
        <w:tc>
          <w:tcPr>
            <w:tcW w:w="251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Root is Found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Root is Displayed</w:t>
            </w:r>
          </w:p>
        </w:tc>
        <w:tc>
          <w:tcPr>
            <w:tcW w:w="1800" w:type="dxa"/>
            <w:shd w:val="clear" w:color="auto" w:fill="FFFF99"/>
          </w:tcPr>
          <w:p w:rsidR="00851EE0" w:rsidRDefault="00851EE0" w:rsidP="004B2C55">
            <w:pPr>
              <w:rPr>
                <w:sz w:val="24"/>
              </w:rPr>
            </w:pPr>
          </w:p>
          <w:p w:rsidR="00851EE0" w:rsidRDefault="00851EE0" w:rsidP="004B2C55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FFFF99"/>
          </w:tcPr>
          <w:p w:rsidR="00851EE0" w:rsidRDefault="00851EE0" w:rsidP="00D42ED4">
            <w:pPr>
              <w:jc w:val="center"/>
              <w:rPr>
                <w:sz w:val="24"/>
              </w:rPr>
            </w:pPr>
          </w:p>
          <w:p w:rsidR="00851EE0" w:rsidRDefault="00851EE0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51EE0" w:rsidRDefault="00851EE0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</w:t>
            </w:r>
          </w:p>
        </w:tc>
        <w:tc>
          <w:tcPr>
            <w:tcW w:w="2510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Root is Deleted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Deletes Root</w:t>
            </w:r>
          </w:p>
        </w:tc>
        <w:tc>
          <w:tcPr>
            <w:tcW w:w="1800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851EE0" w:rsidTr="00794E0C">
        <w:tc>
          <w:tcPr>
            <w:tcW w:w="720" w:type="dxa"/>
            <w:shd w:val="clear" w:color="auto" w:fill="FFFF99"/>
          </w:tcPr>
          <w:p w:rsidR="00851EE0" w:rsidRPr="005B15AC" w:rsidRDefault="00851EE0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851EE0" w:rsidRDefault="00851EE0" w:rsidP="00D42ED4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FFFF99"/>
          </w:tcPr>
          <w:p w:rsidR="00851EE0" w:rsidRDefault="00851EE0" w:rsidP="00D42ED4">
            <w:pPr>
              <w:jc w:val="center"/>
              <w:rPr>
                <w:sz w:val="24"/>
              </w:rPr>
            </w:pPr>
          </w:p>
          <w:p w:rsidR="00851EE0" w:rsidRDefault="00851EE0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FFFF99"/>
          </w:tcPr>
          <w:p w:rsidR="00851EE0" w:rsidRDefault="00851EE0" w:rsidP="00D42ED4">
            <w:pPr>
              <w:rPr>
                <w:sz w:val="24"/>
              </w:rPr>
            </w:pPr>
          </w:p>
          <w:p w:rsidR="00851EE0" w:rsidRDefault="00851EE0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 With New Root</w:t>
            </w:r>
          </w:p>
        </w:tc>
        <w:tc>
          <w:tcPr>
            <w:tcW w:w="1800" w:type="dxa"/>
            <w:shd w:val="clear" w:color="auto" w:fill="FFFF99"/>
          </w:tcPr>
          <w:p w:rsidR="00851EE0" w:rsidRDefault="00851EE0" w:rsidP="00D42ED4">
            <w:pPr>
              <w:rPr>
                <w:b/>
                <w:sz w:val="24"/>
              </w:rPr>
            </w:pPr>
          </w:p>
          <w:p w:rsidR="00851EE0" w:rsidRPr="00DE3E74" w:rsidRDefault="00851EE0" w:rsidP="00D42ED4">
            <w:pPr>
              <w:rPr>
                <w:b/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F1254B" w:rsidTr="00794E0C">
        <w:tc>
          <w:tcPr>
            <w:tcW w:w="720" w:type="dxa"/>
            <w:shd w:val="clear" w:color="auto" w:fill="FFFF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 xml:space="preserve">A - Add </w:t>
            </w:r>
          </w:p>
        </w:tc>
        <w:tc>
          <w:tcPr>
            <w:tcW w:w="2481" w:type="dxa"/>
            <w:shd w:val="clear" w:color="auto" w:fill="FFFF99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</w:t>
            </w:r>
          </w:p>
        </w:tc>
        <w:tc>
          <w:tcPr>
            <w:tcW w:w="2510" w:type="dxa"/>
            <w:shd w:val="clear" w:color="auto" w:fill="FFFF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Add New Leaf</w:t>
            </w:r>
          </w:p>
        </w:tc>
        <w:tc>
          <w:tcPr>
            <w:tcW w:w="5089" w:type="dxa"/>
            <w:shd w:val="clear" w:color="auto" w:fill="FFFF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Adds Leaf to end of Tree</w:t>
            </w:r>
          </w:p>
        </w:tc>
        <w:tc>
          <w:tcPr>
            <w:tcW w:w="1800" w:type="dxa"/>
            <w:shd w:val="clear" w:color="auto" w:fill="FFFF99"/>
          </w:tcPr>
          <w:p w:rsidR="00F1254B" w:rsidRDefault="00F1254B" w:rsidP="00D42ED4">
            <w:pPr>
              <w:rPr>
                <w:b/>
                <w:sz w:val="24"/>
              </w:rPr>
            </w:pPr>
          </w:p>
          <w:p w:rsidR="00F1254B" w:rsidRPr="00851EE0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F1254B" w:rsidTr="00794E0C">
        <w:tc>
          <w:tcPr>
            <w:tcW w:w="720" w:type="dxa"/>
            <w:shd w:val="clear" w:color="auto" w:fill="FFFF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FFFF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F1254B" w:rsidRDefault="00F1254B" w:rsidP="00D42ED4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FFFF99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FFF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FFFF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 With New Leaf</w:t>
            </w: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Also shows Balancing?</w:t>
            </w:r>
          </w:p>
        </w:tc>
        <w:tc>
          <w:tcPr>
            <w:tcW w:w="1800" w:type="dxa"/>
            <w:shd w:val="clear" w:color="auto" w:fill="FFFF99"/>
          </w:tcPr>
          <w:p w:rsidR="00F1254B" w:rsidRDefault="00F1254B" w:rsidP="00D42ED4">
            <w:pPr>
              <w:rPr>
                <w:b/>
                <w:sz w:val="24"/>
              </w:rPr>
            </w:pPr>
          </w:p>
          <w:p w:rsidR="00F1254B" w:rsidRPr="00DE3E74" w:rsidRDefault="00F1254B" w:rsidP="00D42ED4">
            <w:pPr>
              <w:rPr>
                <w:b/>
                <w:sz w:val="24"/>
              </w:rPr>
            </w:pPr>
            <w:r>
              <w:rPr>
                <w:sz w:val="24"/>
              </w:rPr>
              <w:t>Steven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4B2C55">
            <w:pPr>
              <w:jc w:val="center"/>
              <w:rPr>
                <w:sz w:val="24"/>
              </w:rPr>
            </w:pPr>
          </w:p>
          <w:p w:rsidR="00F1254B" w:rsidRDefault="00F1254B" w:rsidP="004B2C5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PrintTable</w:t>
            </w:r>
            <w:proofErr w:type="spellEnd"/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Prints Hash Table</w:t>
            </w:r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Prints Hash Table in Hash Table Sequence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4B2C55">
            <w:pPr>
              <w:jc w:val="center"/>
              <w:rPr>
                <w:sz w:val="24"/>
              </w:rPr>
            </w:pPr>
          </w:p>
          <w:p w:rsidR="00F1254B" w:rsidRDefault="00F1254B" w:rsidP="004B2C5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DisplayTable</w:t>
            </w:r>
            <w:proofErr w:type="spellEnd"/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794E0C">
            <w:pPr>
              <w:rPr>
                <w:sz w:val="24"/>
              </w:rPr>
            </w:pPr>
            <w:r>
              <w:rPr>
                <w:sz w:val="24"/>
              </w:rPr>
              <w:t>Prints Hash Table</w:t>
            </w:r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Prints with Index Notation and Synonyms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T - Show Hash Stats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4B2C55">
            <w:pPr>
              <w:jc w:val="center"/>
              <w:rPr>
                <w:sz w:val="24"/>
              </w:rPr>
            </w:pP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Displays Hash Stats</w:t>
            </w:r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Displays Hash Stats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 xml:space="preserve">F - Find 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4B2C55">
            <w:pPr>
              <w:jc w:val="center"/>
              <w:rPr>
                <w:sz w:val="24"/>
              </w:rPr>
            </w:pP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Synonym by Key</w:t>
            </w: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??????????</w:t>
            </w:r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Synonym is Found</w:t>
            </w:r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Displays Synonym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D - Delete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4B2C55">
            <w:pPr>
              <w:jc w:val="center"/>
              <w:rPr>
                <w:sz w:val="24"/>
              </w:rPr>
            </w:pP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Delete Synonym</w:t>
            </w: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??????????</w:t>
            </w:r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Synonym is Deleted</w:t>
            </w:r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Deletes Synonym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DisplayTable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Prints Hash Table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Prints List with Synonym Gone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 xml:space="preserve">A - Add 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4B2C55">
            <w:pPr>
              <w:jc w:val="center"/>
              <w:rPr>
                <w:sz w:val="24"/>
              </w:rPr>
            </w:pP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 Entry </w:t>
            </w:r>
          </w:p>
          <w:p w:rsidR="00F1254B" w:rsidRDefault="00F1254B" w:rsidP="004B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??????????</w:t>
            </w:r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 xml:space="preserve">Adds Entry to </w:t>
            </w:r>
            <w:proofErr w:type="spellStart"/>
            <w:r>
              <w:rPr>
                <w:sz w:val="24"/>
              </w:rPr>
              <w:t>Empy</w:t>
            </w:r>
            <w:proofErr w:type="spellEnd"/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Adding Entry that Hashes to Empty Index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4B2C55">
            <w:pPr>
              <w:rPr>
                <w:sz w:val="24"/>
              </w:rPr>
            </w:pPr>
          </w:p>
          <w:p w:rsidR="00F1254B" w:rsidRDefault="00F1254B" w:rsidP="004B2C55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530B13">
        <w:trPr>
          <w:trHeight w:val="773"/>
        </w:trPr>
        <w:tc>
          <w:tcPr>
            <w:tcW w:w="720" w:type="dxa"/>
            <w:shd w:val="clear" w:color="auto" w:fill="B2A1C7" w:themeFill="accent4" w:themeFillTint="99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481" w:type="dxa"/>
            <w:shd w:val="clear" w:color="auto" w:fill="B2A1C7" w:themeFill="accent4" w:themeFillTint="99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DisplayTable</w:t>
            </w:r>
            <w:proofErr w:type="spellEnd"/>
          </w:p>
        </w:tc>
        <w:tc>
          <w:tcPr>
            <w:tcW w:w="2510" w:type="dxa"/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Prints Hash Table</w:t>
            </w:r>
          </w:p>
        </w:tc>
        <w:tc>
          <w:tcPr>
            <w:tcW w:w="5089" w:type="dxa"/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1E467B">
            <w:pPr>
              <w:rPr>
                <w:sz w:val="24"/>
              </w:rPr>
            </w:pPr>
            <w:r>
              <w:rPr>
                <w:sz w:val="24"/>
              </w:rPr>
              <w:t xml:space="preserve">Prints List with </w:t>
            </w:r>
            <w:r>
              <w:rPr>
                <w:sz w:val="24"/>
              </w:rPr>
              <w:t>New Entry in Empty Index</w:t>
            </w:r>
          </w:p>
        </w:tc>
        <w:tc>
          <w:tcPr>
            <w:tcW w:w="1800" w:type="dxa"/>
            <w:shd w:val="clear" w:color="auto" w:fill="B2A1C7" w:themeFill="accent4" w:themeFillTint="99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Nick</w:t>
            </w:r>
          </w:p>
        </w:tc>
      </w:tr>
      <w:tr w:rsidR="00F1254B" w:rsidTr="00964920">
        <w:trPr>
          <w:trHeight w:val="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Undo Delete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Successful!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8A7945">
            <w:pPr>
              <w:rPr>
                <w:sz w:val="24"/>
              </w:rPr>
            </w:pPr>
            <w:r>
              <w:rPr>
                <w:sz w:val="24"/>
              </w:rPr>
              <w:t>Last Deleted Item Is Reinserted into the Stack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F1254B" w:rsidTr="00964920">
        <w:trPr>
          <w:trHeight w:val="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Undo Delete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Unsuccessful!</w:t>
            </w:r>
          </w:p>
          <w:p w:rsidR="00F1254B" w:rsidRDefault="00F1254B" w:rsidP="00D42ED4">
            <w:pPr>
              <w:rPr>
                <w:sz w:val="24"/>
              </w:rPr>
            </w:pP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What happens when multiple unique keys are on the stack?????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F1254B" w:rsidTr="00964920">
        <w:trPr>
          <w:trHeight w:val="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V - Save Data Base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Saves Data to File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Show Saved Output File?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F1254B" w:rsidTr="00964920">
        <w:trPr>
          <w:trHeight w:val="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Pr="005B15AC" w:rsidRDefault="00F1254B" w:rsidP="005B15A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Undo Delete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jc w:val="center"/>
              <w:rPr>
                <w:sz w:val="24"/>
              </w:rPr>
            </w:pPr>
          </w:p>
          <w:p w:rsidR="00F1254B" w:rsidRDefault="00F1254B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Prints Empty Message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Delete Stack is cleared when Save is Called</w:t>
            </w:r>
          </w:p>
          <w:p w:rsidR="00F1254B" w:rsidRDefault="00F1254B" w:rsidP="00D42ED4">
            <w:pPr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1254B" w:rsidRDefault="00F1254B" w:rsidP="00D42ED4">
            <w:pPr>
              <w:rPr>
                <w:sz w:val="24"/>
              </w:rPr>
            </w:pPr>
          </w:p>
          <w:p w:rsidR="00F1254B" w:rsidRDefault="00F1254B" w:rsidP="00D42ED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</w:tbl>
    <w:p w:rsidR="00DE3E74" w:rsidRDefault="00DE3E74" w:rsidP="00DE3E74">
      <w:pPr>
        <w:ind w:left="360"/>
        <w:rPr>
          <w:b/>
          <w:sz w:val="40"/>
          <w:szCs w:val="40"/>
        </w:rPr>
      </w:pPr>
    </w:p>
    <w:p w:rsidR="00DE3E74" w:rsidRDefault="00DE3E74" w:rsidP="00DE3E74">
      <w:pPr>
        <w:ind w:left="360"/>
        <w:rPr>
          <w:b/>
          <w:sz w:val="40"/>
          <w:szCs w:val="40"/>
        </w:rPr>
      </w:pPr>
    </w:p>
    <w:p w:rsidR="005B15AC" w:rsidRDefault="005B15AC" w:rsidP="00F949CD">
      <w:pPr>
        <w:ind w:left="360"/>
        <w:rPr>
          <w:b/>
          <w:sz w:val="40"/>
          <w:szCs w:val="40"/>
        </w:rPr>
      </w:pPr>
    </w:p>
    <w:p w:rsidR="005B15AC" w:rsidRDefault="005B15AC" w:rsidP="00F949CD">
      <w:pPr>
        <w:ind w:left="360"/>
        <w:rPr>
          <w:b/>
          <w:sz w:val="40"/>
          <w:szCs w:val="40"/>
        </w:rPr>
      </w:pPr>
    </w:p>
    <w:p w:rsidR="005B15AC" w:rsidRDefault="005B15AC" w:rsidP="00F949CD">
      <w:pPr>
        <w:ind w:left="360"/>
        <w:rPr>
          <w:b/>
          <w:sz w:val="40"/>
          <w:szCs w:val="40"/>
        </w:rPr>
      </w:pPr>
    </w:p>
    <w:p w:rsidR="005B15AC" w:rsidRDefault="005B15AC" w:rsidP="00F949CD">
      <w:pPr>
        <w:ind w:left="360"/>
        <w:rPr>
          <w:b/>
          <w:sz w:val="40"/>
          <w:szCs w:val="40"/>
        </w:rPr>
      </w:pPr>
    </w:p>
    <w:p w:rsidR="00F949CD" w:rsidRDefault="00D5657B" w:rsidP="00F949CD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Large</w:t>
      </w:r>
      <w:r w:rsidR="00F949CD" w:rsidRPr="00DE3E74">
        <w:rPr>
          <w:b/>
          <w:sz w:val="40"/>
          <w:szCs w:val="40"/>
        </w:rPr>
        <w:t xml:space="preserve"> Input File Demonstration</w:t>
      </w:r>
      <w:r w:rsidR="00F949CD">
        <w:rPr>
          <w:b/>
          <w:sz w:val="40"/>
          <w:szCs w:val="40"/>
        </w:rPr>
        <w:t>:</w:t>
      </w:r>
    </w:p>
    <w:p w:rsidR="00DE3E74" w:rsidRPr="00DE3E74" w:rsidRDefault="00DE3E74" w:rsidP="00DE3E74">
      <w:pPr>
        <w:ind w:left="360"/>
        <w:rPr>
          <w:b/>
          <w:sz w:val="24"/>
        </w:rPr>
      </w:pPr>
    </w:p>
    <w:p w:rsidR="00DE3E74" w:rsidRDefault="00DE3E74"/>
    <w:tbl>
      <w:tblPr>
        <w:tblW w:w="1521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2610"/>
        <w:gridCol w:w="2481"/>
        <w:gridCol w:w="2510"/>
        <w:gridCol w:w="5089"/>
        <w:gridCol w:w="1800"/>
      </w:tblGrid>
      <w:tr w:rsidR="00E11ACA" w:rsidTr="00E11ACA">
        <w:tc>
          <w:tcPr>
            <w:tcW w:w="720" w:type="dxa"/>
          </w:tcPr>
          <w:p w:rsidR="001224BD" w:rsidRPr="001224BD" w:rsidRDefault="001224BD">
            <w:pPr>
              <w:rPr>
                <w:b/>
                <w:sz w:val="24"/>
              </w:rPr>
            </w:pPr>
            <w:r w:rsidRPr="001224BD">
              <w:rPr>
                <w:b/>
                <w:sz w:val="24"/>
              </w:rPr>
              <w:t>Test #</w:t>
            </w:r>
          </w:p>
        </w:tc>
        <w:tc>
          <w:tcPr>
            <w:tcW w:w="2610" w:type="dxa"/>
          </w:tcPr>
          <w:p w:rsidR="001224BD" w:rsidRPr="001224BD" w:rsidRDefault="001224BD">
            <w:pPr>
              <w:rPr>
                <w:b/>
                <w:sz w:val="24"/>
              </w:rPr>
            </w:pPr>
            <w:r w:rsidRPr="001224BD">
              <w:rPr>
                <w:b/>
                <w:sz w:val="24"/>
              </w:rPr>
              <w:t>Menu Option</w:t>
            </w:r>
          </w:p>
        </w:tc>
        <w:tc>
          <w:tcPr>
            <w:tcW w:w="2481" w:type="dxa"/>
          </w:tcPr>
          <w:p w:rsidR="001224BD" w:rsidRPr="001224BD" w:rsidRDefault="001224BD" w:rsidP="008F54F6">
            <w:pPr>
              <w:jc w:val="center"/>
              <w:rPr>
                <w:b/>
                <w:sz w:val="24"/>
              </w:rPr>
            </w:pPr>
            <w:r w:rsidRPr="001224BD">
              <w:rPr>
                <w:b/>
                <w:sz w:val="24"/>
              </w:rPr>
              <w:t>Input</w:t>
            </w:r>
          </w:p>
        </w:tc>
        <w:tc>
          <w:tcPr>
            <w:tcW w:w="2510" w:type="dxa"/>
          </w:tcPr>
          <w:p w:rsidR="001224BD" w:rsidRPr="001224BD" w:rsidRDefault="001224BD">
            <w:pPr>
              <w:rPr>
                <w:b/>
                <w:sz w:val="24"/>
              </w:rPr>
            </w:pPr>
            <w:r w:rsidRPr="001224BD">
              <w:rPr>
                <w:b/>
                <w:sz w:val="24"/>
              </w:rPr>
              <w:t>Output</w:t>
            </w:r>
          </w:p>
        </w:tc>
        <w:tc>
          <w:tcPr>
            <w:tcW w:w="5089" w:type="dxa"/>
          </w:tcPr>
          <w:p w:rsidR="001224BD" w:rsidRPr="001224BD" w:rsidRDefault="001224BD">
            <w:pPr>
              <w:rPr>
                <w:b/>
                <w:sz w:val="24"/>
              </w:rPr>
            </w:pPr>
            <w:r w:rsidRPr="001224BD">
              <w:rPr>
                <w:b/>
                <w:sz w:val="24"/>
              </w:rPr>
              <w:t>Remarks</w:t>
            </w:r>
          </w:p>
        </w:tc>
        <w:tc>
          <w:tcPr>
            <w:tcW w:w="1800" w:type="dxa"/>
          </w:tcPr>
          <w:p w:rsidR="001224BD" w:rsidRPr="001224BD" w:rsidRDefault="001224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Member</w:t>
            </w:r>
          </w:p>
        </w:tc>
      </w:tr>
      <w:tr w:rsidR="00E11ACA" w:rsidTr="00530B13">
        <w:trPr>
          <w:trHeight w:val="755"/>
        </w:trPr>
        <w:tc>
          <w:tcPr>
            <w:tcW w:w="720" w:type="dxa"/>
            <w:shd w:val="clear" w:color="auto" w:fill="FBD4B4" w:themeFill="accent6" w:themeFillTint="66"/>
          </w:tcPr>
          <w:p w:rsidR="001224BD" w:rsidRPr="005B15AC" w:rsidRDefault="001224BD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1224BD" w:rsidRDefault="001224BD" w:rsidP="00531C3F">
            <w:pPr>
              <w:rPr>
                <w:sz w:val="24"/>
              </w:rPr>
            </w:pPr>
          </w:p>
          <w:p w:rsidR="001224BD" w:rsidRDefault="001224BD" w:rsidP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PreMenu</w:t>
            </w:r>
            <w:proofErr w:type="spellEnd"/>
            <w:r>
              <w:rPr>
                <w:sz w:val="24"/>
              </w:rPr>
              <w:t xml:space="preserve"> – Input File1</w:t>
            </w:r>
          </w:p>
        </w:tc>
        <w:tc>
          <w:tcPr>
            <w:tcW w:w="2481" w:type="dxa"/>
            <w:shd w:val="clear" w:color="auto" w:fill="FBD4B4" w:themeFill="accent6" w:themeFillTint="66"/>
          </w:tcPr>
          <w:p w:rsidR="001224BD" w:rsidRDefault="001224BD" w:rsidP="008F54F6">
            <w:pPr>
              <w:jc w:val="center"/>
              <w:rPr>
                <w:sz w:val="24"/>
              </w:rPr>
            </w:pPr>
          </w:p>
          <w:p w:rsidR="001224BD" w:rsidRDefault="001224BD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1224BD" w:rsidRDefault="001224BD" w:rsidP="00531C3F">
            <w:pPr>
              <w:rPr>
                <w:sz w:val="24"/>
              </w:rPr>
            </w:pPr>
          </w:p>
          <w:p w:rsidR="001224BD" w:rsidRDefault="001224BD" w:rsidP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LoadFactor</w:t>
            </w:r>
            <w:proofErr w:type="spellEnd"/>
            <w:r>
              <w:rPr>
                <w:sz w:val="24"/>
              </w:rPr>
              <w:t xml:space="preserve"> </w:t>
            </w:r>
          </w:p>
          <w:p w:rsidR="001224BD" w:rsidRDefault="001224BD" w:rsidP="00531C3F">
            <w:pPr>
              <w:rPr>
                <w:sz w:val="24"/>
              </w:rPr>
            </w:pPr>
            <w:r>
              <w:rPr>
                <w:sz w:val="24"/>
              </w:rPr>
              <w:t>NOT over 75%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1224BD" w:rsidRDefault="001224BD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DE3E74" w:rsidRDefault="00DE3E7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E11ACA" w:rsidTr="00530B13">
        <w:trPr>
          <w:trHeight w:val="800"/>
        </w:trPr>
        <w:tc>
          <w:tcPr>
            <w:tcW w:w="720" w:type="dxa"/>
            <w:shd w:val="clear" w:color="auto" w:fill="FBD4B4" w:themeFill="accent6" w:themeFillTint="66"/>
          </w:tcPr>
          <w:p w:rsidR="001224BD" w:rsidRPr="005B15AC" w:rsidRDefault="001224BD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1224BD" w:rsidRDefault="001224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PreMenu</w:t>
            </w:r>
            <w:proofErr w:type="spellEnd"/>
            <w:r>
              <w:rPr>
                <w:sz w:val="24"/>
              </w:rPr>
              <w:t xml:space="preserve"> - Input File 2</w:t>
            </w:r>
          </w:p>
        </w:tc>
        <w:tc>
          <w:tcPr>
            <w:tcW w:w="2481" w:type="dxa"/>
            <w:shd w:val="clear" w:color="auto" w:fill="FBD4B4" w:themeFill="accent6" w:themeFillTint="66"/>
          </w:tcPr>
          <w:p w:rsidR="001224BD" w:rsidRDefault="001224BD" w:rsidP="008F54F6">
            <w:pPr>
              <w:jc w:val="center"/>
              <w:rPr>
                <w:sz w:val="24"/>
              </w:rPr>
            </w:pPr>
          </w:p>
          <w:p w:rsidR="001224BD" w:rsidRDefault="001224BD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1224BD" w:rsidRDefault="001224BD" w:rsidP="00531C3F">
            <w:pPr>
              <w:rPr>
                <w:sz w:val="24"/>
              </w:rPr>
            </w:pPr>
          </w:p>
          <w:p w:rsidR="001224BD" w:rsidRDefault="001224BD" w:rsidP="00531C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LoadFactor</w:t>
            </w:r>
            <w:proofErr w:type="spellEnd"/>
            <w:r>
              <w:rPr>
                <w:sz w:val="24"/>
              </w:rPr>
              <w:t xml:space="preserve"> </w:t>
            </w:r>
          </w:p>
          <w:p w:rsidR="001224BD" w:rsidRDefault="001224BD" w:rsidP="00531C3F">
            <w:pPr>
              <w:rPr>
                <w:sz w:val="24"/>
              </w:rPr>
            </w:pPr>
            <w:r>
              <w:rPr>
                <w:sz w:val="24"/>
              </w:rPr>
              <w:t>over 75%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1224BD" w:rsidRDefault="001224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ReHash</w:t>
            </w:r>
            <w:proofErr w:type="spellEnd"/>
            <w:r>
              <w:rPr>
                <w:sz w:val="24"/>
              </w:rPr>
              <w:t xml:space="preserve"> Table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DE3E74" w:rsidRDefault="00DE3E7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E11ACA" w:rsidTr="00530B13">
        <w:tc>
          <w:tcPr>
            <w:tcW w:w="720" w:type="dxa"/>
            <w:shd w:val="clear" w:color="auto" w:fill="FBD4B4" w:themeFill="accent6" w:themeFillTint="66"/>
          </w:tcPr>
          <w:p w:rsidR="001224BD" w:rsidRPr="005B15AC" w:rsidRDefault="001224BD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1224BD" w:rsidRDefault="001224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PreMenu</w:t>
            </w:r>
            <w:proofErr w:type="spellEnd"/>
            <w:r>
              <w:rPr>
                <w:sz w:val="24"/>
              </w:rPr>
              <w:t xml:space="preserve"> - Input File 2</w:t>
            </w:r>
          </w:p>
        </w:tc>
        <w:tc>
          <w:tcPr>
            <w:tcW w:w="2481" w:type="dxa"/>
            <w:shd w:val="clear" w:color="auto" w:fill="FBD4B4" w:themeFill="accent6" w:themeFillTint="66"/>
          </w:tcPr>
          <w:p w:rsidR="001224BD" w:rsidRDefault="001224BD" w:rsidP="008F54F6">
            <w:pPr>
              <w:jc w:val="center"/>
              <w:rPr>
                <w:sz w:val="24"/>
              </w:rPr>
            </w:pPr>
          </w:p>
          <w:p w:rsidR="001224BD" w:rsidRDefault="001224BD" w:rsidP="008F54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1224BD" w:rsidRDefault="001224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LoadFactor</w:t>
            </w:r>
            <w:proofErr w:type="spellEnd"/>
            <w:r>
              <w:rPr>
                <w:sz w:val="24"/>
              </w:rPr>
              <w:t xml:space="preserve"> </w:t>
            </w:r>
          </w:p>
          <w:p w:rsidR="001224BD" w:rsidRDefault="001224BD">
            <w:pPr>
              <w:rPr>
                <w:sz w:val="24"/>
              </w:rPr>
            </w:pPr>
            <w:r>
              <w:rPr>
                <w:sz w:val="24"/>
              </w:rPr>
              <w:t>NOT over 75%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1224BD" w:rsidRDefault="001224BD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:rsidR="001224BD" w:rsidRDefault="001224BD">
            <w:pPr>
              <w:rPr>
                <w:sz w:val="24"/>
              </w:rPr>
            </w:pPr>
          </w:p>
          <w:p w:rsidR="00DE3E74" w:rsidRDefault="00DE3E7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A26D84" w:rsidTr="00530B13">
        <w:trPr>
          <w:trHeight w:val="791"/>
        </w:trPr>
        <w:tc>
          <w:tcPr>
            <w:tcW w:w="720" w:type="dxa"/>
            <w:shd w:val="clear" w:color="auto" w:fill="FBD4B4" w:themeFill="accent6" w:themeFillTint="66"/>
          </w:tcPr>
          <w:p w:rsidR="00A26D84" w:rsidRPr="005B15AC" w:rsidRDefault="00A26D84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A26D84" w:rsidRDefault="00A26D84" w:rsidP="00D42ED4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FBD4B4" w:themeFill="accent6" w:themeFillTint="66"/>
          </w:tcPr>
          <w:p w:rsidR="00A26D84" w:rsidRDefault="00A26D84" w:rsidP="00D42ED4">
            <w:pPr>
              <w:jc w:val="center"/>
              <w:rPr>
                <w:sz w:val="24"/>
              </w:rPr>
            </w:pPr>
          </w:p>
          <w:p w:rsidR="00A26D84" w:rsidRDefault="00A26D84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b/>
                <w:sz w:val="24"/>
              </w:rPr>
            </w:pPr>
          </w:p>
          <w:p w:rsidR="00A26D84" w:rsidRPr="00DE3E74" w:rsidRDefault="00A26D84" w:rsidP="00D42ED4">
            <w:pPr>
              <w:rPr>
                <w:b/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A26D84" w:rsidTr="00530B13">
        <w:trPr>
          <w:trHeight w:val="791"/>
        </w:trPr>
        <w:tc>
          <w:tcPr>
            <w:tcW w:w="720" w:type="dxa"/>
            <w:shd w:val="clear" w:color="auto" w:fill="FBD4B4" w:themeFill="accent6" w:themeFillTint="66"/>
          </w:tcPr>
          <w:p w:rsidR="00A26D84" w:rsidRPr="005B15AC" w:rsidRDefault="00A26D84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I - Print Indented List</w:t>
            </w:r>
          </w:p>
          <w:p w:rsidR="00A26D84" w:rsidRDefault="00A26D84" w:rsidP="00D42ED4">
            <w:pPr>
              <w:rPr>
                <w:sz w:val="24"/>
              </w:rPr>
            </w:pPr>
          </w:p>
        </w:tc>
        <w:tc>
          <w:tcPr>
            <w:tcW w:w="2481" w:type="dxa"/>
            <w:shd w:val="clear" w:color="auto" w:fill="FBD4B4" w:themeFill="accent6" w:themeFillTint="66"/>
          </w:tcPr>
          <w:p w:rsidR="00A26D84" w:rsidRDefault="00A26D84" w:rsidP="00D42ED4">
            <w:pPr>
              <w:jc w:val="center"/>
              <w:rPr>
                <w:sz w:val="24"/>
              </w:rPr>
            </w:pPr>
          </w:p>
          <w:p w:rsidR="00A26D84" w:rsidRDefault="00A26D84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Indented List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A26D84" w:rsidTr="00530B13">
        <w:trPr>
          <w:trHeight w:val="719"/>
        </w:trPr>
        <w:tc>
          <w:tcPr>
            <w:tcW w:w="720" w:type="dxa"/>
            <w:shd w:val="clear" w:color="auto" w:fill="FBD4B4" w:themeFill="accent6" w:themeFillTint="66"/>
          </w:tcPr>
          <w:p w:rsidR="00A26D84" w:rsidRPr="005B15AC" w:rsidRDefault="00A26D84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H - Print Hash</w:t>
            </w:r>
          </w:p>
        </w:tc>
        <w:tc>
          <w:tcPr>
            <w:tcW w:w="2481" w:type="dxa"/>
            <w:shd w:val="clear" w:color="auto" w:fill="FBD4B4" w:themeFill="accent6" w:themeFillTint="66"/>
          </w:tcPr>
          <w:p w:rsidR="00A26D84" w:rsidRDefault="00A26D84" w:rsidP="00D42ED4">
            <w:pPr>
              <w:jc w:val="center"/>
              <w:rPr>
                <w:sz w:val="24"/>
              </w:rPr>
            </w:pPr>
          </w:p>
          <w:p w:rsidR="00A26D84" w:rsidRDefault="00A26D84" w:rsidP="00D42ED4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DisplayTable</w:t>
            </w:r>
            <w:proofErr w:type="spellEnd"/>
          </w:p>
        </w:tc>
        <w:tc>
          <w:tcPr>
            <w:tcW w:w="25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Hash Table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with Index Notation and Synonyms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A26D84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A26D84" w:rsidTr="00530B13">
        <w:trPr>
          <w:trHeight w:val="719"/>
        </w:trPr>
        <w:tc>
          <w:tcPr>
            <w:tcW w:w="720" w:type="dxa"/>
            <w:shd w:val="clear" w:color="auto" w:fill="FBD4B4" w:themeFill="accent6" w:themeFillTint="66"/>
          </w:tcPr>
          <w:p w:rsidR="00A26D84" w:rsidRPr="005B15AC" w:rsidRDefault="00A26D84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T - Show Hash Stats</w:t>
            </w:r>
          </w:p>
        </w:tc>
        <w:tc>
          <w:tcPr>
            <w:tcW w:w="2481" w:type="dxa"/>
            <w:shd w:val="clear" w:color="auto" w:fill="FBD4B4" w:themeFill="accent6" w:themeFillTint="66"/>
          </w:tcPr>
          <w:p w:rsidR="00A26D84" w:rsidRDefault="00A26D84" w:rsidP="00D42ED4">
            <w:pPr>
              <w:jc w:val="center"/>
              <w:rPr>
                <w:sz w:val="24"/>
              </w:rPr>
            </w:pPr>
          </w:p>
          <w:p w:rsidR="00A26D84" w:rsidRDefault="00A26D84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Prints Hash Statistics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A26D84" w:rsidRDefault="00A26D84" w:rsidP="00F11F92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:rsidR="00A26D84" w:rsidRDefault="00A26D84" w:rsidP="00F11F92">
            <w:pPr>
              <w:rPr>
                <w:sz w:val="24"/>
              </w:rPr>
            </w:pPr>
          </w:p>
          <w:p w:rsidR="00A26D84" w:rsidRDefault="00A26D84" w:rsidP="00F11F92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  <w:tr w:rsidR="00A26D84" w:rsidTr="00530B13">
        <w:trPr>
          <w:trHeight w:val="809"/>
        </w:trPr>
        <w:tc>
          <w:tcPr>
            <w:tcW w:w="720" w:type="dxa"/>
            <w:shd w:val="clear" w:color="auto" w:fill="FBD4B4" w:themeFill="accent6" w:themeFillTint="66"/>
          </w:tcPr>
          <w:p w:rsidR="00A26D84" w:rsidRPr="005B15AC" w:rsidRDefault="00A26D84" w:rsidP="005B15A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6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Q - Quit</w:t>
            </w:r>
          </w:p>
        </w:tc>
        <w:tc>
          <w:tcPr>
            <w:tcW w:w="2481" w:type="dxa"/>
            <w:shd w:val="clear" w:color="auto" w:fill="FBD4B4" w:themeFill="accent6" w:themeFillTint="66"/>
          </w:tcPr>
          <w:p w:rsidR="00A26D84" w:rsidRDefault="00A26D84" w:rsidP="00D42ED4">
            <w:pPr>
              <w:jc w:val="center"/>
              <w:rPr>
                <w:sz w:val="24"/>
              </w:rPr>
            </w:pPr>
          </w:p>
          <w:p w:rsidR="00A26D84" w:rsidRDefault="00A26D84" w:rsidP="00D42E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510" w:type="dxa"/>
            <w:shd w:val="clear" w:color="auto" w:fill="FBD4B4" w:themeFill="accent6" w:themeFillTint="66"/>
          </w:tcPr>
          <w:p w:rsidR="00A26D84" w:rsidRDefault="00A26D84" w:rsidP="00D42ED4">
            <w:pPr>
              <w:rPr>
                <w:sz w:val="24"/>
              </w:rPr>
            </w:pPr>
          </w:p>
          <w:p w:rsidR="00A26D84" w:rsidRDefault="00A26D84" w:rsidP="00D42ED4">
            <w:pPr>
              <w:rPr>
                <w:sz w:val="24"/>
              </w:rPr>
            </w:pPr>
            <w:r>
              <w:rPr>
                <w:sz w:val="24"/>
              </w:rPr>
              <w:t>No Leak!</w:t>
            </w:r>
          </w:p>
        </w:tc>
        <w:tc>
          <w:tcPr>
            <w:tcW w:w="5089" w:type="dxa"/>
            <w:shd w:val="clear" w:color="auto" w:fill="FBD4B4" w:themeFill="accent6" w:themeFillTint="66"/>
          </w:tcPr>
          <w:p w:rsidR="00A26D84" w:rsidRDefault="00A26D84" w:rsidP="00F11F92">
            <w:pPr>
              <w:rPr>
                <w:sz w:val="24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:rsidR="00A26D84" w:rsidRDefault="00A26D84" w:rsidP="00F11F92">
            <w:pPr>
              <w:rPr>
                <w:sz w:val="24"/>
              </w:rPr>
            </w:pPr>
          </w:p>
          <w:p w:rsidR="00A26D84" w:rsidRDefault="00A26D84" w:rsidP="00F11F92">
            <w:pPr>
              <w:rPr>
                <w:sz w:val="24"/>
              </w:rPr>
            </w:pPr>
            <w:r>
              <w:rPr>
                <w:sz w:val="24"/>
              </w:rPr>
              <w:t>Jordan</w:t>
            </w:r>
          </w:p>
        </w:tc>
      </w:tr>
    </w:tbl>
    <w:p w:rsidR="007368F9" w:rsidRDefault="007368F9">
      <w:pPr>
        <w:ind w:left="360"/>
        <w:rPr>
          <w:sz w:val="24"/>
        </w:rPr>
      </w:pPr>
    </w:p>
    <w:p w:rsidR="00E46FD5" w:rsidRPr="00E46FD5" w:rsidRDefault="006662E6">
      <w:pPr>
        <w:ind w:left="360"/>
      </w:pPr>
      <w:r>
        <w:rPr>
          <w:sz w:val="24"/>
        </w:rPr>
        <w:t>K</w:t>
      </w:r>
      <w:r w:rsidR="00531C3F">
        <w:rPr>
          <w:sz w:val="24"/>
        </w:rPr>
        <w:t xml:space="preserve">ey is the </w:t>
      </w:r>
      <w:r>
        <w:rPr>
          <w:sz w:val="24"/>
        </w:rPr>
        <w:t>unique searchable member key.  N</w:t>
      </w:r>
      <w:r w:rsidR="00531C3F">
        <w:rPr>
          <w:sz w:val="24"/>
        </w:rPr>
        <w:t>ame is a non unique searchable member.</w:t>
      </w:r>
      <w:r w:rsidR="00093BA2">
        <w:rPr>
          <w:sz w:val="24"/>
        </w:rPr>
        <w:t xml:space="preserve"> Collision resolution </w:t>
      </w:r>
      <w:r w:rsidR="00531C3F">
        <w:rPr>
          <w:sz w:val="24"/>
        </w:rPr>
        <w:t>method: chained lists</w:t>
      </w:r>
      <w:r w:rsidR="00093BA2">
        <w:rPr>
          <w:sz w:val="24"/>
        </w:rPr>
        <w:t>.</w:t>
      </w:r>
    </w:p>
    <w:sectPr w:rsidR="00E46FD5" w:rsidRPr="00E46FD5" w:rsidSect="004B2C55">
      <w:pgSz w:w="15840" w:h="12240" w:orient="landscape" w:code="1"/>
      <w:pgMar w:top="1152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3A0" w:rsidRDefault="000723A0">
      <w:r>
        <w:separator/>
      </w:r>
    </w:p>
  </w:endnote>
  <w:endnote w:type="continuationSeparator" w:id="0">
    <w:p w:rsidR="000723A0" w:rsidRDefault="00072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3A0" w:rsidRDefault="000723A0">
      <w:r>
        <w:separator/>
      </w:r>
    </w:p>
  </w:footnote>
  <w:footnote w:type="continuationSeparator" w:id="0">
    <w:p w:rsidR="000723A0" w:rsidRDefault="00072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F7477"/>
    <w:multiLevelType w:val="hybridMultilevel"/>
    <w:tmpl w:val="855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0"/>
  <w:proofState w:spelling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FA0"/>
    <w:rsid w:val="00042091"/>
    <w:rsid w:val="000723A0"/>
    <w:rsid w:val="00093BA2"/>
    <w:rsid w:val="000D1897"/>
    <w:rsid w:val="001164A5"/>
    <w:rsid w:val="001224BD"/>
    <w:rsid w:val="00172B15"/>
    <w:rsid w:val="001A4976"/>
    <w:rsid w:val="001C53C2"/>
    <w:rsid w:val="001D7501"/>
    <w:rsid w:val="001E467B"/>
    <w:rsid w:val="002561E5"/>
    <w:rsid w:val="00302454"/>
    <w:rsid w:val="00326D02"/>
    <w:rsid w:val="003B6847"/>
    <w:rsid w:val="003C3FA8"/>
    <w:rsid w:val="003F5482"/>
    <w:rsid w:val="004120EF"/>
    <w:rsid w:val="00414F48"/>
    <w:rsid w:val="00482CE5"/>
    <w:rsid w:val="004B2C55"/>
    <w:rsid w:val="004E42C9"/>
    <w:rsid w:val="004F693F"/>
    <w:rsid w:val="005054C5"/>
    <w:rsid w:val="00515F94"/>
    <w:rsid w:val="00530B13"/>
    <w:rsid w:val="00531C3F"/>
    <w:rsid w:val="0058554E"/>
    <w:rsid w:val="00593E2F"/>
    <w:rsid w:val="005B15AC"/>
    <w:rsid w:val="005C4B41"/>
    <w:rsid w:val="005E6F35"/>
    <w:rsid w:val="005F6F63"/>
    <w:rsid w:val="00640488"/>
    <w:rsid w:val="006662E6"/>
    <w:rsid w:val="006950D8"/>
    <w:rsid w:val="00724107"/>
    <w:rsid w:val="00730A13"/>
    <w:rsid w:val="007368F9"/>
    <w:rsid w:val="00757CA9"/>
    <w:rsid w:val="00763CA0"/>
    <w:rsid w:val="00794E0C"/>
    <w:rsid w:val="007B089C"/>
    <w:rsid w:val="007C01F2"/>
    <w:rsid w:val="007D525B"/>
    <w:rsid w:val="00823450"/>
    <w:rsid w:val="00837CFD"/>
    <w:rsid w:val="00837ECC"/>
    <w:rsid w:val="00851EE0"/>
    <w:rsid w:val="00854AFF"/>
    <w:rsid w:val="00870A84"/>
    <w:rsid w:val="008765F7"/>
    <w:rsid w:val="008A3D24"/>
    <w:rsid w:val="008A7945"/>
    <w:rsid w:val="008E626C"/>
    <w:rsid w:val="008F54F6"/>
    <w:rsid w:val="009046BE"/>
    <w:rsid w:val="0091305E"/>
    <w:rsid w:val="009257A3"/>
    <w:rsid w:val="00964920"/>
    <w:rsid w:val="00976593"/>
    <w:rsid w:val="009C5BF2"/>
    <w:rsid w:val="009E6451"/>
    <w:rsid w:val="00A20274"/>
    <w:rsid w:val="00A26D84"/>
    <w:rsid w:val="00A32FA0"/>
    <w:rsid w:val="00A413ED"/>
    <w:rsid w:val="00A803CF"/>
    <w:rsid w:val="00AB2722"/>
    <w:rsid w:val="00AF58A3"/>
    <w:rsid w:val="00B1174B"/>
    <w:rsid w:val="00B26F4B"/>
    <w:rsid w:val="00B324E4"/>
    <w:rsid w:val="00BE1EF9"/>
    <w:rsid w:val="00BE6E15"/>
    <w:rsid w:val="00BF05CE"/>
    <w:rsid w:val="00C2696D"/>
    <w:rsid w:val="00C91F39"/>
    <w:rsid w:val="00CA0998"/>
    <w:rsid w:val="00CA359F"/>
    <w:rsid w:val="00CC61EA"/>
    <w:rsid w:val="00CE6625"/>
    <w:rsid w:val="00D069BC"/>
    <w:rsid w:val="00D5657B"/>
    <w:rsid w:val="00D733FB"/>
    <w:rsid w:val="00DE3E74"/>
    <w:rsid w:val="00DE5324"/>
    <w:rsid w:val="00E11ACA"/>
    <w:rsid w:val="00E46FD5"/>
    <w:rsid w:val="00E507EF"/>
    <w:rsid w:val="00E6477A"/>
    <w:rsid w:val="00E9632F"/>
    <w:rsid w:val="00EF2E74"/>
    <w:rsid w:val="00F117FD"/>
    <w:rsid w:val="00F11F92"/>
    <w:rsid w:val="00F1254B"/>
    <w:rsid w:val="00F93F38"/>
    <w:rsid w:val="00F9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F9"/>
    <w:rPr>
      <w:lang w:eastAsia="en-US"/>
    </w:rPr>
  </w:style>
  <w:style w:type="paragraph" w:styleId="Heading1">
    <w:name w:val="heading 1"/>
    <w:basedOn w:val="Normal"/>
    <w:next w:val="Normal"/>
    <w:qFormat/>
    <w:rsid w:val="007368F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368F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368F9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368F9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368F9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368F9"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7368F9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368F9"/>
    <w:pPr>
      <w:keepNext/>
      <w:outlineLvl w:val="7"/>
    </w:pPr>
    <w:rPr>
      <w:rFonts w:ascii="Coronet" w:hAnsi="Coronet"/>
      <w:sz w:val="40"/>
    </w:rPr>
  </w:style>
  <w:style w:type="paragraph" w:styleId="Heading9">
    <w:name w:val="heading 9"/>
    <w:basedOn w:val="Normal"/>
    <w:next w:val="Normal"/>
    <w:qFormat/>
    <w:rsid w:val="007368F9"/>
    <w:pPr>
      <w:keepNext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368F9"/>
    <w:rPr>
      <w:b/>
      <w:i/>
    </w:rPr>
  </w:style>
  <w:style w:type="paragraph" w:styleId="Header">
    <w:name w:val="header"/>
    <w:basedOn w:val="Normal"/>
    <w:semiHidden/>
    <w:rsid w:val="00736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36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68F9"/>
  </w:style>
  <w:style w:type="paragraph" w:styleId="BodyTextIndent">
    <w:name w:val="Body Text Indent"/>
    <w:basedOn w:val="Normal"/>
    <w:semiHidden/>
    <w:rsid w:val="007368F9"/>
    <w:pPr>
      <w:ind w:firstLine="720"/>
    </w:pPr>
    <w:rPr>
      <w:sz w:val="24"/>
    </w:rPr>
  </w:style>
  <w:style w:type="paragraph" w:styleId="BodyText2">
    <w:name w:val="Body Text 2"/>
    <w:basedOn w:val="Normal"/>
    <w:semiHidden/>
    <w:rsid w:val="007368F9"/>
    <w:rPr>
      <w:color w:val="0000FF"/>
    </w:rPr>
  </w:style>
  <w:style w:type="character" w:styleId="Hyperlink">
    <w:name w:val="Hyperlink"/>
    <w:basedOn w:val="DefaultParagraphFont"/>
    <w:semiHidden/>
    <w:rsid w:val="007368F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368F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Bab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1AB99-B25D-4381-95E9-91D2B5F83615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374241BA-6171-4814-B1F7-3CD4A550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147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CompUSA Inc.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Delia M. Garbacea</dc:creator>
  <cp:lastModifiedBy>GameBabe</cp:lastModifiedBy>
  <cp:revision>54</cp:revision>
  <cp:lastPrinted>2014-11-25T18:34:00Z</cp:lastPrinted>
  <dcterms:created xsi:type="dcterms:W3CDTF">2014-11-25T03:44:00Z</dcterms:created>
  <dcterms:modified xsi:type="dcterms:W3CDTF">2014-11-25T18:36:00Z</dcterms:modified>
</cp:coreProperties>
</file>